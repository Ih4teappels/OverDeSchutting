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B4C" w:rsidRDefault="003A6985">
      <w:pPr>
        <w:pStyle w:val="Kop1"/>
        <w:outlineLvl w:val="9"/>
      </w:pPr>
      <w:r>
        <w:t>Moscow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3"/>
        <w:gridCol w:w="2371"/>
        <w:gridCol w:w="2184"/>
        <w:gridCol w:w="2184"/>
      </w:tblGrid>
      <w:tr w:rsidR="00136B4C">
        <w:tblPrEx>
          <w:tblCellMar>
            <w:top w:w="0" w:type="dxa"/>
            <w:bottom w:w="0" w:type="dxa"/>
          </w:tblCellMar>
        </w:tblPrEx>
        <w:tc>
          <w:tcPr>
            <w:tcW w:w="232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371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136B4C">
        <w:tblPrEx>
          <w:tblCellMar>
            <w:top w:w="0" w:type="dxa"/>
            <w:bottom w:w="0" w:type="dxa"/>
          </w:tblCellMar>
        </w:tblPrEx>
        <w:tc>
          <w:tcPr>
            <w:tcW w:w="232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  <w:rPr>
                <w:bCs/>
              </w:rPr>
            </w:pPr>
            <w:r>
              <w:rPr>
                <w:bCs/>
              </w:rPr>
              <w:t>Html/php</w:t>
            </w:r>
          </w:p>
        </w:tc>
        <w:tc>
          <w:tcPr>
            <w:tcW w:w="23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</w:pPr>
            <w:r>
              <w:t>Link naar live radio</w:t>
            </w: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</w:pPr>
            <w:r>
              <w:t>Template Engine</w:t>
            </w:r>
          </w:p>
        </w:tc>
      </w:tr>
      <w:tr w:rsidR="00136B4C">
        <w:tblPrEx>
          <w:tblCellMar>
            <w:top w:w="0" w:type="dxa"/>
            <w:bottom w:w="0" w:type="dxa"/>
          </w:tblCellMar>
        </w:tblPrEx>
        <w:tc>
          <w:tcPr>
            <w:tcW w:w="232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  <w:rPr>
                <w:bCs/>
              </w:rPr>
            </w:pPr>
            <w:r>
              <w:rPr>
                <w:bCs/>
              </w:rPr>
              <w:t>Cross browser</w:t>
            </w:r>
          </w:p>
        </w:tc>
        <w:tc>
          <w:tcPr>
            <w:tcW w:w="23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</w:pPr>
            <w:r>
              <w:t>Aanpasbare font grote</w:t>
            </w: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</w:tr>
      <w:tr w:rsidR="00136B4C">
        <w:tblPrEx>
          <w:tblCellMar>
            <w:top w:w="0" w:type="dxa"/>
            <w:bottom w:w="0" w:type="dxa"/>
          </w:tblCellMar>
        </w:tblPrEx>
        <w:tc>
          <w:tcPr>
            <w:tcW w:w="232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Responsief </w:t>
            </w:r>
          </w:p>
        </w:tc>
        <w:tc>
          <w:tcPr>
            <w:tcW w:w="23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</w:tr>
      <w:tr w:rsidR="00136B4C">
        <w:tblPrEx>
          <w:tblCellMar>
            <w:top w:w="0" w:type="dxa"/>
            <w:bottom w:w="0" w:type="dxa"/>
          </w:tblCellMar>
        </w:tblPrEx>
        <w:tc>
          <w:tcPr>
            <w:tcW w:w="232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3A6985">
            <w:pPr>
              <w:pStyle w:val="Standaard"/>
              <w:spacing w:after="0" w:line="240" w:lineRule="auto"/>
              <w:rPr>
                <w:bCs/>
              </w:rPr>
            </w:pPr>
            <w:r>
              <w:rPr>
                <w:bCs/>
              </w:rPr>
              <w:t>Data base</w:t>
            </w:r>
          </w:p>
        </w:tc>
        <w:tc>
          <w:tcPr>
            <w:tcW w:w="23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</w:tr>
      <w:tr w:rsidR="00136B4C">
        <w:tblPrEx>
          <w:tblCellMar>
            <w:top w:w="0" w:type="dxa"/>
            <w:bottom w:w="0" w:type="dxa"/>
          </w:tblCellMar>
        </w:tblPrEx>
        <w:tc>
          <w:tcPr>
            <w:tcW w:w="232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3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</w:tr>
      <w:tr w:rsidR="00136B4C">
        <w:tblPrEx>
          <w:tblCellMar>
            <w:top w:w="0" w:type="dxa"/>
            <w:bottom w:w="0" w:type="dxa"/>
          </w:tblCellMar>
        </w:tblPrEx>
        <w:tc>
          <w:tcPr>
            <w:tcW w:w="232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3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</w:tr>
      <w:tr w:rsidR="00136B4C">
        <w:tblPrEx>
          <w:tblCellMar>
            <w:top w:w="0" w:type="dxa"/>
            <w:bottom w:w="0" w:type="dxa"/>
          </w:tblCellMar>
        </w:tblPrEx>
        <w:tc>
          <w:tcPr>
            <w:tcW w:w="232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23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  <w:tc>
          <w:tcPr>
            <w:tcW w:w="21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4C" w:rsidRDefault="00136B4C">
            <w:pPr>
              <w:pStyle w:val="Standaard"/>
              <w:spacing w:after="0" w:line="240" w:lineRule="auto"/>
            </w:pPr>
          </w:p>
        </w:tc>
      </w:tr>
    </w:tbl>
    <w:p w:rsidR="00136B4C" w:rsidRDefault="00136B4C">
      <w:pPr>
        <w:pStyle w:val="Standaard"/>
      </w:pPr>
    </w:p>
    <w:p w:rsidR="00136B4C" w:rsidRDefault="003A6985">
      <w:pPr>
        <w:pStyle w:val="Heading1"/>
      </w:pPr>
      <w:r>
        <w:t>Planning</w:t>
      </w:r>
    </w:p>
    <w:p w:rsidR="00136B4C" w:rsidRDefault="003A6985">
      <w:r>
        <w:t>Week 1</w:t>
      </w:r>
    </w:p>
    <w:p w:rsidR="00136B4C" w:rsidRDefault="00C52D64">
      <w:r>
        <w:t>Beginnen met de html en css van de homepage, prijsvraag, Top 100 page etc.</w:t>
      </w:r>
    </w:p>
    <w:p w:rsidR="00136B4C" w:rsidRDefault="003A6985">
      <w:r>
        <w:t xml:space="preserve">Week 2 en 3 </w:t>
      </w:r>
    </w:p>
    <w:p w:rsidR="00136B4C" w:rsidRDefault="00C52D64">
      <w:r>
        <w:t>Afmaken html en css en beginnen met database connectie</w:t>
      </w:r>
    </w:p>
    <w:p w:rsidR="00C52D64" w:rsidRDefault="00C52D64">
      <w:r>
        <w:t>Content in de database zetten en in de website implementeren.</w:t>
      </w:r>
    </w:p>
    <w:p w:rsidR="00136B4C" w:rsidRDefault="003A6985">
      <w:r>
        <w:t>Week 4</w:t>
      </w:r>
    </w:p>
    <w:p w:rsidR="00136B4C" w:rsidRDefault="00C52D64">
      <w:r>
        <w:t>CMS maken</w:t>
      </w:r>
      <w:r w:rsidR="00DD3FC6">
        <w:t xml:space="preserve"> </w:t>
      </w:r>
    </w:p>
    <w:p w:rsidR="00136B4C" w:rsidRDefault="003A6985">
      <w:pPr>
        <w:pStyle w:val="Heading1"/>
      </w:pPr>
      <w:r>
        <w:t>Taakverdeling</w:t>
      </w:r>
    </w:p>
    <w:p w:rsidR="00136B4C" w:rsidRDefault="003A6985">
      <w:r>
        <w:t xml:space="preserve">Stijn: </w:t>
      </w:r>
    </w:p>
    <w:p w:rsidR="00136B4C" w:rsidRDefault="003A6985">
      <w:r>
        <w:t>Header</w:t>
      </w:r>
    </w:p>
    <w:p w:rsidR="00136B4C" w:rsidRDefault="003A6985">
      <w:r>
        <w:t>Footer</w:t>
      </w:r>
    </w:p>
    <w:p w:rsidR="00136B4C" w:rsidRDefault="003A6985">
      <w:r>
        <w:t>Button met link naar live radio feed</w:t>
      </w:r>
    </w:p>
    <w:p w:rsidR="00FA18A5" w:rsidRDefault="003A6985">
      <w:r>
        <w:t>Reactie form</w:t>
      </w:r>
    </w:p>
    <w:p w:rsidR="00136B4C" w:rsidRDefault="00136B4C"/>
    <w:p w:rsidR="00136B4C" w:rsidRDefault="00136B4C"/>
    <w:p w:rsidR="00136B4C" w:rsidRDefault="003A6985">
      <w:r>
        <w:t xml:space="preserve">Kevin: </w:t>
      </w:r>
    </w:p>
    <w:p w:rsidR="00136B4C" w:rsidRDefault="003A6985">
      <w:r>
        <w:t>Maak database aan + connectie</w:t>
      </w:r>
    </w:p>
    <w:p w:rsidR="00136B4C" w:rsidRDefault="003A6985">
      <w:r>
        <w:t>Responsive</w:t>
      </w:r>
    </w:p>
    <w:p w:rsidR="00136B4C" w:rsidRDefault="003A6985">
      <w:r>
        <w:t>Aanpasbare font grote</w:t>
      </w:r>
    </w:p>
    <w:p w:rsidR="00136B4C" w:rsidRDefault="003A6985">
      <w:r>
        <w:t>Prijsvraag form</w:t>
      </w:r>
    </w:p>
    <w:p w:rsidR="00136B4C" w:rsidRDefault="003A6985">
      <w:r>
        <w:t>Search button</w:t>
      </w:r>
    </w:p>
    <w:p w:rsidR="00136B4C" w:rsidRDefault="003A6985">
      <w:r>
        <w:t>Pagination</w:t>
      </w:r>
    </w:p>
    <w:p w:rsidR="00FA18A5" w:rsidRDefault="00FA18A5"/>
    <w:p w:rsidR="00FA18A5" w:rsidRDefault="00FA18A5">
      <w:r>
        <w:lastRenderedPageBreak/>
        <w:t xml:space="preserve">Samen: </w:t>
      </w:r>
    </w:p>
    <w:p w:rsidR="00FA18A5" w:rsidRDefault="00FA18A5">
      <w:r>
        <w:t>CMS</w:t>
      </w:r>
    </w:p>
    <w:p w:rsidR="00666885" w:rsidRDefault="00666885">
      <w:r>
        <w:t>Content aan database toevoegen en implementeren in website</w:t>
      </w:r>
      <w:bookmarkStart w:id="0" w:name="_GoBack"/>
      <w:bookmarkEnd w:id="0"/>
    </w:p>
    <w:p w:rsidR="00136B4C" w:rsidRDefault="00136B4C"/>
    <w:p w:rsidR="00136B4C" w:rsidRDefault="00136B4C"/>
    <w:sectPr w:rsidR="00136B4C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985" w:rsidRDefault="003A6985">
      <w:pPr>
        <w:spacing w:after="0" w:line="240" w:lineRule="auto"/>
      </w:pPr>
      <w:r>
        <w:separator/>
      </w:r>
    </w:p>
  </w:endnote>
  <w:endnote w:type="continuationSeparator" w:id="0">
    <w:p w:rsidR="003A6985" w:rsidRDefault="003A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985" w:rsidRDefault="003A698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A6985" w:rsidRDefault="003A6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36B4C"/>
    <w:rsid w:val="00136B4C"/>
    <w:rsid w:val="003A6985"/>
    <w:rsid w:val="00666885"/>
    <w:rsid w:val="00C52D64"/>
    <w:rsid w:val="00DD3FC6"/>
    <w:rsid w:val="00F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063F6-E851-4F3C-98C8-1AD9BB9A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customStyle="1" w:styleId="Standaard">
    <w:name w:val="Standaard"/>
    <w:pPr>
      <w:suppressAutoHyphens/>
    </w:pPr>
  </w:style>
  <w:style w:type="character" w:customStyle="1" w:styleId="Standaardalinea-lettertype">
    <w:name w:val="Standaardalinea-lettertype"/>
  </w:style>
  <w:style w:type="character" w:customStyle="1" w:styleId="Kop1Char">
    <w:name w:val="Kop 1 Char"/>
    <w:basedOn w:val="Standaardalinea-lettertype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Olthof</dc:creator>
  <dc:description/>
  <cp:lastModifiedBy>Kevin Meijer</cp:lastModifiedBy>
  <cp:revision>4</cp:revision>
  <dcterms:created xsi:type="dcterms:W3CDTF">2015-11-11T14:53:00Z</dcterms:created>
  <dcterms:modified xsi:type="dcterms:W3CDTF">2015-11-11T14:54:00Z</dcterms:modified>
</cp:coreProperties>
</file>